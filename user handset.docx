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教室预订系统</w:t>
      </w:r>
    </w:p>
    <w:p>
      <w:pPr>
        <w:jc w:val="center"/>
        <w:rPr>
          <w:rFonts w:hint="eastAsia"/>
          <w:sz w:val="84"/>
          <w:szCs w:val="8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84"/>
          <w:szCs w:val="84"/>
          <w:lang w:val="en-US" w:eastAsia="zh-CN"/>
        </w:rPr>
        <w:t>使用说明书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64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56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d9b5f1ea-faee-4789-bdfc-d3856f5e86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简介</w:t>
              </w:r>
            </w:sdtContent>
          </w:sdt>
          <w:r>
            <w:tab/>
          </w:r>
          <w:bookmarkStart w:id="1" w:name="_Toc13956_WPSOffice_Level1Page"/>
          <w:r>
            <w:t>3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32928ddb-7517-4fd6-a12c-38877602f5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1.1 </w:t>
              </w:r>
              <w:r>
                <w:rPr>
                  <w:rFonts w:hint="eastAsia" w:asciiTheme="minorHAnsi" w:hAnsiTheme="minorHAnsi" w:eastAsiaTheme="minorEastAsia" w:cstheme="minorBidi"/>
                </w:rPr>
                <w:t>系统简介</w:t>
              </w:r>
            </w:sdtContent>
          </w:sdt>
          <w:r>
            <w:tab/>
          </w:r>
          <w:bookmarkStart w:id="2" w:name="_Toc4562_WPSOffice_Level2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b37f5355-faf2-4d56-b698-9afb644b3a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1.2 </w:t>
              </w:r>
              <w:r>
                <w:rPr>
                  <w:rFonts w:hint="eastAsia" w:asciiTheme="minorHAnsi" w:hAnsiTheme="minorHAnsi" w:eastAsiaTheme="minorEastAsia" w:cstheme="minorBidi"/>
                </w:rPr>
                <w:t>用户运行环境</w:t>
              </w:r>
            </w:sdtContent>
          </w:sdt>
          <w:r>
            <w:tab/>
          </w:r>
          <w:bookmarkStart w:id="3" w:name="_Toc27108_WPSOffice_Level2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b7f90932-0301-4f95-b28c-40a1ad25a5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1.3 </w:t>
              </w:r>
              <w:r>
                <w:rPr>
                  <w:rFonts w:hint="eastAsia" w:asciiTheme="minorHAnsi" w:hAnsiTheme="minorHAnsi" w:eastAsiaTheme="minorEastAsia" w:cstheme="minorBidi"/>
                </w:rPr>
                <w:t>本地运行环境</w:t>
              </w:r>
            </w:sdtContent>
          </w:sdt>
          <w:r>
            <w:tab/>
          </w:r>
          <w:bookmarkStart w:id="4" w:name="_Toc20040_WPSOffice_Level2Page"/>
          <w:r>
            <w:t>3</w:t>
          </w:r>
          <w:bookmarkEnd w:id="4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68e33a0d-8338-4622-bf76-73e0c94f23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系统功能以及页面操作介绍</w:t>
              </w:r>
            </w:sdtContent>
          </w:sdt>
          <w:r>
            <w:tab/>
          </w:r>
          <w:bookmarkStart w:id="5" w:name="_Toc4562_WPSOffice_Level1Page"/>
          <w:r>
            <w:t>3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a6946f88-624f-4ec2-8b2a-1605a1585c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2.1 </w:t>
              </w:r>
              <w:r>
                <w:rPr>
                  <w:rFonts w:hint="eastAsia" w:asciiTheme="minorHAnsi" w:hAnsiTheme="minorHAnsi" w:eastAsiaTheme="minorEastAsia" w:cstheme="minorBidi"/>
                </w:rPr>
                <w:t>系统主界面介绍</w:t>
              </w:r>
            </w:sdtContent>
          </w:sdt>
          <w:r>
            <w:tab/>
          </w:r>
          <w:bookmarkStart w:id="6" w:name="_Toc6527_WPSOffice_Level2Page"/>
          <w:r>
            <w:t>3</w:t>
          </w:r>
          <w:bookmarkEnd w:id="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43bc26fc-21fc-4ea7-a0ca-55e58eb6ebe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 </w:t>
              </w:r>
              <w:r>
                <w:rPr>
                  <w:rFonts w:hint="eastAsia" w:asciiTheme="minorHAnsi" w:hAnsiTheme="minorHAnsi" w:eastAsiaTheme="minorEastAsia" w:cstheme="minorBidi"/>
                </w:rPr>
                <w:t>学生用户使用说明</w:t>
              </w:r>
            </w:sdtContent>
          </w:sdt>
          <w:r>
            <w:tab/>
          </w:r>
          <w:bookmarkStart w:id="7" w:name="_Toc21540_WPSOffice_Level2Page"/>
          <w:r>
            <w:t>4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a9d65724-ce7f-4df6-be69-c2c8fe972b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2.2.1 </w:t>
              </w:r>
              <w:r>
                <w:rPr>
                  <w:rFonts w:hint="eastAsia" w:asciiTheme="minorHAnsi" w:hAnsiTheme="minorHAnsi" w:eastAsiaTheme="minorEastAsia" w:cstheme="minorBidi"/>
                </w:rPr>
                <w:t>修改密码</w:t>
              </w:r>
            </w:sdtContent>
          </w:sdt>
          <w:r>
            <w:tab/>
          </w:r>
          <w:bookmarkStart w:id="8" w:name="_Toc20040_WPSOffice_Level3Page"/>
          <w:r>
            <w:t>4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3bf0c3db-10df-4f0c-aa0e-91a018d528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2.2.2 </w:t>
              </w:r>
              <w:r>
                <w:rPr>
                  <w:rFonts w:hint="eastAsia" w:asciiTheme="minorHAnsi" w:hAnsiTheme="minorHAnsi" w:eastAsiaTheme="minorEastAsia" w:cstheme="minorBidi"/>
                </w:rPr>
                <w:t>筛选教室</w:t>
              </w:r>
            </w:sdtContent>
          </w:sdt>
          <w:r>
            <w:tab/>
          </w:r>
          <w:bookmarkStart w:id="9" w:name="_Toc21540_WPSOffice_Level3Page"/>
          <w:r>
            <w:t>4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52198a9f-0130-47bd-9907-a5473a6eab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2.2.3 </w:t>
              </w:r>
              <w:r>
                <w:rPr>
                  <w:rFonts w:hint="eastAsia" w:asciiTheme="minorHAnsi" w:hAnsiTheme="minorHAnsi" w:eastAsiaTheme="minorEastAsia" w:cstheme="minorBidi"/>
                </w:rPr>
                <w:t>申请教室</w:t>
              </w:r>
            </w:sdtContent>
          </w:sdt>
          <w:r>
            <w:tab/>
          </w:r>
          <w:bookmarkStart w:id="10" w:name="_Toc7871_WPSOffice_Level3Page"/>
          <w:r>
            <w:t>5</w:t>
          </w:r>
          <w:bookmarkEnd w:id="1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6c04fa46-fcba-4088-8ee9-153dcf4d13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2.2.4 </w:t>
              </w:r>
              <w:r>
                <w:rPr>
                  <w:rFonts w:hint="eastAsia" w:asciiTheme="minorHAnsi" w:hAnsiTheme="minorHAnsi" w:eastAsiaTheme="minorEastAsia" w:cstheme="minorBidi"/>
                </w:rPr>
                <w:t>查询所有预订申请</w:t>
              </w:r>
            </w:sdtContent>
          </w:sdt>
          <w:r>
            <w:tab/>
          </w:r>
          <w:bookmarkStart w:id="11" w:name="_Toc6568_WPSOffice_Level3Page"/>
          <w:r>
            <w:t>5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bff9b51a-810e-496a-bdc4-92ac27979d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2.2.5 </w:t>
              </w:r>
              <w:r>
                <w:rPr>
                  <w:rFonts w:hint="eastAsia" w:asciiTheme="minorHAnsi" w:hAnsiTheme="minorHAnsi" w:eastAsiaTheme="minorEastAsia" w:cstheme="minorBidi"/>
                </w:rPr>
                <w:t>修改/删除预订申请</w:t>
              </w:r>
            </w:sdtContent>
          </w:sdt>
          <w:r>
            <w:tab/>
          </w:r>
          <w:bookmarkStart w:id="12" w:name="_Toc28001_WPSOffice_Level3Page"/>
          <w:r>
            <w:t>5</w:t>
          </w:r>
          <w:bookmarkEnd w:id="1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85fe9a0d-422b-414d-b6b2-3b9022b671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2.2.6 </w:t>
              </w:r>
              <w:r>
                <w:rPr>
                  <w:rFonts w:hint="eastAsia" w:asciiTheme="minorHAnsi" w:hAnsiTheme="minorHAnsi" w:eastAsiaTheme="minorEastAsia" w:cstheme="minorBidi"/>
                </w:rPr>
                <w:t>退出登录</w:t>
              </w:r>
            </w:sdtContent>
          </w:sdt>
          <w:r>
            <w:tab/>
          </w:r>
          <w:bookmarkStart w:id="13" w:name="_Toc2842_WPSOffice_Level3Page"/>
          <w:r>
            <w:t>6</w:t>
          </w:r>
          <w:bookmarkEnd w:id="1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cfe39bc9-0309-4021-b317-a5d44ecca8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2.3 </w:t>
              </w:r>
              <w:r>
                <w:rPr>
                  <w:rFonts w:hint="eastAsia" w:asciiTheme="minorHAnsi" w:hAnsiTheme="minorHAnsi" w:eastAsiaTheme="minorEastAsia" w:cstheme="minorBidi"/>
                </w:rPr>
                <w:t>管理员用户使用说明</w:t>
              </w:r>
            </w:sdtContent>
          </w:sdt>
          <w:r>
            <w:tab/>
          </w:r>
          <w:bookmarkStart w:id="14" w:name="_Toc32523_WPSOffice_Level2Page"/>
          <w:r>
            <w:t>6</w:t>
          </w:r>
          <w:bookmarkEnd w:id="1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_Toc11935_WPSOffice_Level3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d448441b-9f8f-4a7e-ba10-fd684ab332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2.3.1 </w:t>
              </w:r>
              <w:r>
                <w:rPr>
                  <w:rFonts w:hint="eastAsia" w:asciiTheme="minorHAnsi" w:hAnsiTheme="minorHAnsi" w:eastAsiaTheme="minorEastAsia" w:cstheme="minorBidi"/>
                </w:rPr>
                <w:t>修改/删除教室信息</w:t>
              </w:r>
            </w:sdtContent>
          </w:sdt>
          <w:r>
            <w:tab/>
          </w:r>
          <w:bookmarkStart w:id="15" w:name="_Toc11935_WPSOffice_Level3Page"/>
          <w:r>
            <w:t>7</w:t>
          </w:r>
          <w:bookmarkEnd w:id="1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_Toc32210_WPSOffice_Level3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9db70ead-d97e-4a11-b743-13031df1e7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2.3.2 查看全部信息</w:t>
              </w:r>
            </w:sdtContent>
          </w:sdt>
          <w:r>
            <w:tab/>
          </w:r>
          <w:bookmarkStart w:id="16" w:name="_Toc32210_WPSOffice_Level3Page"/>
          <w:r>
            <w:t>7</w:t>
          </w:r>
          <w:bookmarkEnd w:id="1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_Toc22676_WPSOffice_Level3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47e301fc-8188-470f-b1d6-feb1c56473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2.3.3 增加教室</w:t>
              </w:r>
            </w:sdtContent>
          </w:sdt>
          <w:r>
            <w:tab/>
          </w:r>
          <w:bookmarkStart w:id="17" w:name="_Toc22676_WPSOffice_Level3Page"/>
          <w:r>
            <w:t>7</w:t>
          </w:r>
          <w:bookmarkEnd w:id="1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51cf72c7-3692-4093-b993-64dd2cc274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2.3.4 修改/删除学生信息</w:t>
              </w:r>
            </w:sdtContent>
          </w:sdt>
          <w:r>
            <w:tab/>
          </w:r>
          <w:bookmarkStart w:id="18" w:name="_Toc4423_WPSOffice_Level3Page"/>
          <w:r>
            <w:t>8</w:t>
          </w:r>
          <w:bookmarkEnd w:id="1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5339221d-233a-4f61-9d96-5859854091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2.3.5 增加学生</w:t>
              </w:r>
            </w:sdtContent>
          </w:sdt>
          <w:r>
            <w:tab/>
          </w:r>
          <w:bookmarkStart w:id="19" w:name="_Toc602_WPSOffice_Level3Page"/>
          <w:r>
            <w:t>8</w:t>
          </w:r>
          <w:bookmarkEnd w:id="1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b09c0b1c-3cb4-4269-a8e6-c350db7b5e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2.3.6 修改/删除审核员信息</w:t>
              </w:r>
            </w:sdtContent>
          </w:sdt>
          <w:r>
            <w:tab/>
          </w:r>
          <w:bookmarkStart w:id="20" w:name="_Toc16174_WPSOffice_Level3Page"/>
          <w:r>
            <w:t>9</w:t>
          </w:r>
          <w:bookmarkEnd w:id="2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6aa9af24-8f69-4220-a84b-e4edfbefb2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2.3.7 增加审核员</w:t>
              </w:r>
            </w:sdtContent>
          </w:sdt>
          <w:r>
            <w:tab/>
          </w:r>
          <w:bookmarkStart w:id="21" w:name="_Toc16615_WPSOffice_Level3Page"/>
          <w:r>
            <w:t>9</w:t>
          </w:r>
          <w:bookmarkEnd w:id="2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323905e6-5b88-4467-a3c7-da216c02c6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2.4 </w:t>
              </w:r>
              <w:r>
                <w:rPr>
                  <w:rFonts w:hint="eastAsia" w:asciiTheme="minorHAnsi" w:hAnsiTheme="minorHAnsi" w:eastAsiaTheme="minorEastAsia" w:cstheme="minorBidi"/>
                </w:rPr>
                <w:t>审核员页面操作说明</w:t>
              </w:r>
            </w:sdtContent>
          </w:sdt>
          <w:r>
            <w:tab/>
          </w:r>
          <w:bookmarkStart w:id="22" w:name="_Toc7871_WPSOffice_Level2Page"/>
          <w:r>
            <w:t>10</w:t>
          </w:r>
          <w:bookmarkEnd w:id="2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643"/>
              <w:placeholder>
                <w:docPart w:val="{053192fa-6423-418f-a2ec-4f0437cf2b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2.4.1 </w:t>
              </w:r>
              <w:r>
                <w:rPr>
                  <w:rFonts w:hint="eastAsia" w:asciiTheme="minorHAnsi" w:hAnsiTheme="minorHAnsi" w:eastAsiaTheme="minorEastAsia" w:cstheme="minorBidi"/>
                </w:rPr>
                <w:t>审批预订系统</w:t>
              </w:r>
            </w:sdtContent>
          </w:sdt>
          <w:r>
            <w:tab/>
          </w:r>
          <w:bookmarkStart w:id="23" w:name="_Toc37_WPSOffice_Level3Page"/>
          <w:r>
            <w:t>10</w:t>
          </w:r>
          <w:bookmarkEnd w:id="23"/>
          <w:r>
            <w:fldChar w:fldCharType="end"/>
          </w:r>
        </w:p>
        <w:bookmarkEnd w:id="0"/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ascii="Times New Roman" w:hAnsi="Times New Roman" w:eastAsia="宋体" w:cs="Times New Roman"/>
              <w:sz w:val="20"/>
              <w:szCs w:val="20"/>
            </w:rPr>
          </w:pPr>
        </w:p>
        <w:p>
          <w:pPr>
            <w:rPr>
              <w:rFonts w:hint="eastAsia"/>
              <w:lang w:val="en-US" w:eastAsia="zh-CN"/>
            </w:rPr>
          </w:pPr>
        </w:p>
      </w:sdtContent>
    </w:sdt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引言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编写目的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本手册将对教室预订系统（后文代称“本系统”）的界面、功能以及具体操作方式进行详细地介绍。目标人群为本系统所面向的用户，旨在使用户快速上手本系统。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项目背景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在大学，班级、社团以及一些校外活动往往需要学校的教室作为场地。但是由于目前的教室申请流程复杂、教室资源分配不合理、教室使用不透明，造成学校教室申请使用困难。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教室预定系统提供给师生一个便利的申请教室的平台，有需求的师生可以在系统内查看教室的使用情况并提出申请，而管理员可以直接在网站上处理审批教室的申请。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教室预订系统安装说明1版。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教室预订系统设计文档。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软件概述</w:t>
      </w:r>
    </w:p>
    <w:p>
      <w:pPr>
        <w:numPr>
          <w:numId w:val="0"/>
        </w:numPr>
        <w:ind w:leftChars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2.1 目标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教室预定系统的开发，旨在解决申请教室难的问题。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能够将申请和审批的流程放到网站上执行，避免了使用纸质申请书带来的如丢失、破损、文件传递带来的延迟等问题，使得申请教室的消息能够准确无误到达审核人员手中，也免去申请学生到处奔波。同时，本系统提供查询教室的服务，也解决了学生申请已在使用的教室的问题。这样教室的申请和审批都能够更加快捷、方便，并且易于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系统功能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本系统共划分三种用户，分别为学生、管理员、审核员。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学生用户的功能如下：登录系统，修改自身密码，查询教室信息，预订教室，查询自己的预订信息，修改自己的预订信息，删除自己的预订。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管理员用户功能如下：登录系统，对所有信息进行维护，包括增加、修改以及删除指定教室信息、学生用户信息、审核员信息。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审核员用户功能如下：登录系统，修改自身密码，对教室预订信息进行审批（通过或者拒绝）。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运行环境及操作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客户端运行环境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客户端环境不限，本系统在网页上执行，要求浏览器至少为IE主流版本。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服务端运行环境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系统部署仅限于Linux。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本系统后端采用了goxorm数据库库框架，自动完成了代码数据表到数据库数据表的映射，需要自行配置mysql。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具体运行操作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服务端运行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具体操作见教室预订系统安装部署说明。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用户运行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打开浏览器，进入网址https://kangblog.top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即可直接进入本系统并开始使用。</w:t>
      </w:r>
    </w:p>
    <w:p>
      <w:pPr>
        <w:numPr>
          <w:numId w:val="0"/>
        </w:numPr>
        <w:ind w:leftChars="0"/>
        <w:rPr>
          <w:rFonts w:hint="eastAsia" w:eastAsia="宋体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bookmarkStart w:id="24" w:name="_Toc4562_WPSOffice_Level1"/>
      <w:r>
        <w:rPr>
          <w:rFonts w:hint="eastAsia"/>
          <w:b/>
          <w:bCs/>
          <w:sz w:val="32"/>
          <w:szCs w:val="32"/>
          <w:lang w:val="en-US" w:eastAsia="zh-CN"/>
        </w:rPr>
        <w:t>系统功能以及页面操作介绍</w:t>
      </w:r>
      <w:bookmarkEnd w:id="24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25" w:name="_Toc6527_WPSOffice_Level2"/>
      <w:r>
        <w:rPr>
          <w:rFonts w:hint="eastAsia"/>
          <w:sz w:val="28"/>
          <w:szCs w:val="28"/>
          <w:lang w:val="en-US" w:eastAsia="zh-CN"/>
        </w:rPr>
        <w:t>系统登录主界面介绍</w:t>
      </w:r>
      <w:bookmarkEnd w:id="2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系统登录主页展示如图1-1：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675" cy="23647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7570" b="2240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26" w:name="_Toc4562_WPSOffice_Level3"/>
      <w:r>
        <w:rPr>
          <w:rFonts w:hint="eastAsia"/>
          <w:lang w:val="en-US" w:eastAsia="zh-CN"/>
        </w:rPr>
        <w:t>图2-1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不同类型用户使用不同账号密码登录，进入相应的界面。接下来本文档将分别介绍学生用户、审核员用户、管理员用户进入的界面以及界面的具体操作。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需要注意的是三种用户中，存在的一些相同操作，如修改密码、退出登录，文档中仅在第一个介绍的用户类型（即学生用户）中给出一次说明。后续不再赘述。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27" w:name="_Toc21540_WPSOffice_Level2"/>
      <w:r>
        <w:rPr>
          <w:rFonts w:hint="eastAsia"/>
          <w:sz w:val="28"/>
          <w:szCs w:val="28"/>
          <w:lang w:val="en-US" w:eastAsia="zh-CN"/>
        </w:rPr>
        <w:t>学生用户使用说明</w:t>
      </w:r>
      <w:bookmarkEnd w:id="2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在主页面使用学生的账号密码登录之后，可以进入学生主页面。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学生用户主页面如图2-2：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00040" cy="14814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28" w:name="_Toc27108_WPSOffice_Level3"/>
      <w:r>
        <w:rPr>
          <w:rFonts w:hint="eastAsia"/>
          <w:lang w:val="en-US" w:eastAsia="zh-CN"/>
        </w:rPr>
        <w:t>图2-2</w:t>
      </w:r>
      <w:bookmarkEnd w:id="2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标题栏左边为教师预订系统标题以及学生学号，中间为教室状态查询和我的申请两个页面的切换按钮，右边是修改密码和退出登录按钮。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标题栏下方是筛选条件以及筛选按钮。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29" w:name="_Toc20040_WPSOffice_Level3"/>
      <w:r>
        <w:rPr>
          <w:rFonts w:hint="eastAsia"/>
          <w:sz w:val="24"/>
          <w:szCs w:val="24"/>
          <w:lang w:val="en-US" w:eastAsia="zh-CN"/>
        </w:rPr>
        <w:t>修改密码</w:t>
      </w:r>
      <w:bookmarkEnd w:id="2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点击右上角修改密码可以进入修改密码界面，输入新密码，点击修改密码即可。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2600" cy="181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30" w:name="_Toc6527_WPSOffice_Level3"/>
      <w:r>
        <w:rPr>
          <w:rFonts w:hint="eastAsia"/>
          <w:lang w:val="en-US" w:eastAsia="zh-CN"/>
        </w:rPr>
        <w:t>图2-3</w:t>
      </w:r>
      <w:bookmarkEnd w:id="30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31" w:name="_Toc21540_WPSOffice_Level3"/>
      <w:r>
        <w:rPr>
          <w:rFonts w:hint="eastAsia"/>
          <w:sz w:val="24"/>
          <w:szCs w:val="24"/>
          <w:lang w:val="en-US" w:eastAsia="zh-CN"/>
        </w:rPr>
        <w:t>筛选教室</w:t>
      </w:r>
      <w:bookmarkEnd w:id="3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在筛选条件一栏中选择需要查询的日期、时间和教室容量，点击筛选，即可筛选出当前符合条件的所有可预订教室。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760085" cy="1252855"/>
            <wp:effectExtent l="0" t="0" r="571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32" w:name="_Toc32523_WPSOffice_Level3"/>
      <w:r>
        <w:rPr>
          <w:rFonts w:hint="eastAsia"/>
          <w:lang w:val="en-US" w:eastAsia="zh-CN"/>
        </w:rPr>
        <w:t>图2-4</w:t>
      </w:r>
      <w:bookmarkEnd w:id="32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33" w:name="_Toc7871_WPSOffice_Level3"/>
      <w:r>
        <w:rPr>
          <w:rFonts w:hint="eastAsia"/>
          <w:sz w:val="24"/>
          <w:szCs w:val="24"/>
          <w:lang w:val="en-US" w:eastAsia="zh-CN"/>
        </w:rPr>
        <w:t>申请教室</w:t>
      </w:r>
      <w:bookmarkEnd w:id="3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在图2-4给出的页面中，点击相应教室后的申请按钮即可进行申请操作，需要填写相关申请信息方可提交，提交成功后网页会返回给用户一个成功提交的提示。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3870" cy="2892425"/>
            <wp:effectExtent l="0" t="0" r="1143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34" w:name="_Toc2966_WPSOffice_Level3"/>
      <w:r>
        <w:rPr>
          <w:rFonts w:hint="eastAsia"/>
          <w:lang w:val="en-US" w:eastAsia="zh-CN"/>
        </w:rPr>
        <w:t>图2-5</w:t>
      </w:r>
      <w:bookmarkEnd w:id="34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35" w:name="_Toc6568_WPSOffice_Level3"/>
      <w:r>
        <w:rPr>
          <w:rFonts w:hint="eastAsia"/>
          <w:sz w:val="24"/>
          <w:szCs w:val="24"/>
          <w:lang w:val="en-US" w:eastAsia="zh-CN"/>
        </w:rPr>
        <w:t>查询所有预订申请</w:t>
      </w:r>
      <w:bookmarkEnd w:id="35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在主页面图2-2中点击我的申请按钮，切换到我的申请页面，可以查看到用户的所有预订申请。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该界面中，给出的信息如下：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申请教室的序列号，申请的教室号，申请教室的日期，申请教室的具体时间（某几节课），申请教室的容量，以及可以点击进入的具体详情按钮。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400040" cy="2049145"/>
            <wp:effectExtent l="0" t="0" r="1016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36" w:name="_Toc2143_WPSOffice_Level3"/>
      <w:r>
        <w:rPr>
          <w:rFonts w:hint="eastAsia"/>
          <w:lang w:val="en-US" w:eastAsia="zh-CN"/>
        </w:rPr>
        <w:t>图2-6</w:t>
      </w:r>
      <w:bookmarkEnd w:id="36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37" w:name="_Toc28001_WPSOffice_Level3"/>
      <w:r>
        <w:rPr>
          <w:rFonts w:hint="eastAsia"/>
          <w:sz w:val="24"/>
          <w:szCs w:val="24"/>
          <w:lang w:val="en-US" w:eastAsia="zh-CN"/>
        </w:rPr>
        <w:t>修改/删除预订申请</w:t>
      </w:r>
      <w:bookmarkEnd w:id="3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在图2-6展示的界面中，可以在所有申请界面中选择指定申请，点击详情按钮，进入详情页面对预订申请进行修改申请或者删除操作。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8950" cy="3194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38" w:name="_Toc30492_WPSOffice_Level3"/>
      <w:r>
        <w:rPr>
          <w:rFonts w:hint="eastAsia"/>
          <w:lang w:val="en-US" w:eastAsia="zh-CN"/>
        </w:rPr>
        <w:t>图2-7</w:t>
      </w:r>
      <w:bookmarkEnd w:id="38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39" w:name="_Toc2842_WPSOffice_Level3"/>
      <w:r>
        <w:rPr>
          <w:rFonts w:hint="eastAsia"/>
          <w:sz w:val="24"/>
          <w:szCs w:val="24"/>
          <w:lang w:val="en-US" w:eastAsia="zh-CN"/>
        </w:rPr>
        <w:t>退出登录</w:t>
      </w:r>
      <w:bookmarkEnd w:id="3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操作全部进行完毕之后，可以返回主页面，点击右上角退出登录。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40" w:name="_Toc32523_WPSOffice_Level2"/>
      <w:r>
        <w:rPr>
          <w:rFonts w:hint="eastAsia"/>
          <w:sz w:val="28"/>
          <w:szCs w:val="28"/>
          <w:lang w:val="en-US" w:eastAsia="zh-CN"/>
        </w:rPr>
        <w:t>管理员用户使用说明</w:t>
      </w:r>
      <w:bookmarkEnd w:id="4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管理员用户主页面如图2-8所示：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00040" cy="273748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41" w:name="_Toc26945_WPSOffice_Level3"/>
      <w:r>
        <w:rPr>
          <w:rFonts w:hint="eastAsia"/>
          <w:lang w:val="en-US" w:eastAsia="zh-CN"/>
        </w:rPr>
        <w:t>图2-8</w:t>
      </w:r>
      <w:bookmarkEnd w:id="41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标题栏左边为教室预订系统标题和管理学号。中间为教室管理、学生管理以及审核管理的切换按钮，右边为退出登录按钮。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下方有管理内容相应的筛选条件，教室管理中，筛选条件为教室容量；学生管理中，筛选条件为学生年纪；由于考虑到实际情况审核员人数并不会太多，不需要通过条件来筛选查找，所以审核管理则没有设置筛选条件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01950" cy="15557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42" w:name="_Toc14167_WPSOffice_Level3"/>
      <w:r>
        <w:rPr>
          <w:rFonts w:hint="eastAsia"/>
          <w:lang w:val="en-US" w:eastAsia="zh-CN"/>
        </w:rPr>
        <w:t>图2-9</w:t>
      </w:r>
      <w:bookmarkEnd w:id="4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页面中间部分展示的是当前选择的管理内容的全部信息。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页面右下角有增加教室（在管理学生和管理审核中显示为增加学生）和查看全部教室（在管理学生和管理审核中现实为查看全部学生）按钮。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43" w:name="_Toc11935_WPSOffice_Level3"/>
      <w:r>
        <w:rPr>
          <w:rFonts w:hint="eastAsia"/>
          <w:sz w:val="24"/>
          <w:szCs w:val="24"/>
          <w:lang w:val="en-US" w:eastAsia="zh-CN"/>
        </w:rPr>
        <w:t>修改/删除教室信息</w:t>
      </w:r>
      <w:bookmarkEnd w:id="4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点击图2-8所示页面中间展示的信息一栏最后的修改按钮，就可以进入修改页面，页面中会展示教室详情，用户可以进行修改或者删除操作，此处可修改信息为教室容量。修改信息后需提交才可成功修改。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3870" cy="2205355"/>
            <wp:effectExtent l="0" t="0" r="1143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44" w:name="_Toc4765_WPSOffice_Level3"/>
      <w:r>
        <w:rPr>
          <w:rFonts w:hint="eastAsia"/>
          <w:lang w:val="en-US" w:eastAsia="zh-CN"/>
        </w:rPr>
        <w:t>图2-10</w:t>
      </w:r>
      <w:bookmarkEnd w:id="44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45" w:name="_Toc32210_WPSOffice_Level3"/>
      <w:r>
        <w:rPr>
          <w:rFonts w:hint="eastAsia"/>
          <w:sz w:val="24"/>
          <w:szCs w:val="24"/>
          <w:lang w:val="en-US" w:eastAsia="zh-CN"/>
        </w:rPr>
        <w:t>2.3.2 查看全部信息</w:t>
      </w:r>
      <w:bookmarkEnd w:id="4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点击图2-8所示页面右下方查看全部教室按钮，可以在进行筛选后快速返回所有教室进行查看。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46" w:name="_Toc22676_WPSOffice_Level3"/>
      <w:r>
        <w:rPr>
          <w:rFonts w:hint="eastAsia"/>
          <w:sz w:val="24"/>
          <w:szCs w:val="24"/>
          <w:lang w:val="en-US" w:eastAsia="zh-CN"/>
        </w:rPr>
        <w:t>2.3.3 增加教室</w:t>
      </w:r>
      <w:bookmarkEnd w:id="4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点击图2-8所示页面右下方增加教室按钮，可以进行增加教室操作，在填写完必要信息后并提交后，可以成功增加教室。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3870" cy="1943100"/>
            <wp:effectExtent l="0" t="0" r="114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rcRect t="9735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47" w:name="_Toc3421_WPSOffice_Level3"/>
      <w:r>
        <w:rPr>
          <w:rFonts w:hint="eastAsia"/>
          <w:lang w:val="en-US" w:eastAsia="zh-CN"/>
        </w:rPr>
        <w:t>图2-11</w:t>
      </w:r>
      <w:bookmarkEnd w:id="47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48" w:name="_Toc4423_WPSOffice_Level3"/>
      <w:r>
        <w:rPr>
          <w:rFonts w:hint="eastAsia"/>
          <w:sz w:val="24"/>
          <w:szCs w:val="24"/>
          <w:lang w:val="en-US" w:eastAsia="zh-CN"/>
        </w:rPr>
        <w:t>2.3.4 修改/删除学生信息</w:t>
      </w:r>
      <w:bookmarkEnd w:id="4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在学生管理页面中，页面中间展示所有学生信息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00040" cy="24765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rcRect t="370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49" w:name="_Toc2660_WPSOffice_Level3"/>
      <w:r>
        <w:rPr>
          <w:rFonts w:hint="eastAsia"/>
          <w:lang w:val="en-US" w:eastAsia="zh-CN"/>
        </w:rPr>
        <w:t>图2-12</w:t>
      </w:r>
      <w:bookmarkEnd w:id="49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点击页面中间展示的信息每栏最后的修改按钮，就可以进行修改或者删除操作，此处可修改信息为学生密码，修改信息后需进行提交才能成功修改。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034030" cy="1816735"/>
            <wp:effectExtent l="0" t="0" r="127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bookmarkStart w:id="50" w:name="_Toc3440_WPSOffice_Level3"/>
      <w:r>
        <w:rPr>
          <w:rFonts w:hint="eastAsia"/>
          <w:lang w:val="en-US" w:eastAsia="zh-CN"/>
        </w:rPr>
        <w:t>图2-13</w:t>
      </w:r>
      <w:bookmarkEnd w:id="50"/>
      <w:bookmarkStart w:id="51" w:name="_Toc602_WPSOffice_Level3"/>
      <w:bookmarkStart w:id="62" w:name="_GoBack"/>
      <w:bookmarkEnd w:id="62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2.3.5 增加学生</w:t>
      </w:r>
      <w:bookmarkEnd w:id="5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在图2-12所示页面中，点击右下角的增加学生按钮可以添加一个新的学生用户，完善指定信息并提交后后即可成功增加。所有新增用户密码默认为123456。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35300" cy="1828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52" w:name="_Toc3552_WPSOffice_Level3"/>
      <w:r>
        <w:rPr>
          <w:rFonts w:hint="eastAsia"/>
          <w:lang w:val="en-US" w:eastAsia="zh-CN"/>
        </w:rPr>
        <w:t>图2-14</w:t>
      </w:r>
      <w:bookmarkEnd w:id="52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53" w:name="_Toc16174_WPSOffice_Level3"/>
      <w:r>
        <w:rPr>
          <w:rFonts w:hint="eastAsia"/>
          <w:sz w:val="24"/>
          <w:szCs w:val="24"/>
          <w:lang w:val="en-US" w:eastAsia="zh-CN"/>
        </w:rPr>
        <w:t>2.3.6 修改/删除审核员信息</w:t>
      </w:r>
      <w:bookmarkEnd w:id="5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在审核管理页面中，页面中间为展示所有审核员的信息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00040" cy="2574925"/>
            <wp:effectExtent l="0" t="0" r="1016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54" w:name="_Toc14226_WPSOffice_Level3"/>
      <w:r>
        <w:rPr>
          <w:rFonts w:hint="eastAsia"/>
          <w:lang w:val="en-US" w:eastAsia="zh-CN"/>
        </w:rPr>
        <w:t>图2-15</w:t>
      </w:r>
      <w:bookmarkEnd w:id="54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点击页面中间展示的信息每栏最后的修改按钮，就可以进行修改或者删除操作，此处可修改信息为管理员密码，修改信息后需进行提交才能成功修改。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3870" cy="1803400"/>
            <wp:effectExtent l="0" t="0" r="1143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rcRect t="10000" b="6471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bookmarkStart w:id="55" w:name="_Toc20911_WPSOffice_Level3"/>
      <w:r>
        <w:rPr>
          <w:rFonts w:hint="eastAsia"/>
          <w:lang w:val="en-US" w:eastAsia="zh-CN"/>
        </w:rPr>
        <w:t>图2-16</w:t>
      </w:r>
      <w:bookmarkEnd w:id="55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56" w:name="_Toc16615_WPSOffice_Level3"/>
      <w:r>
        <w:rPr>
          <w:rFonts w:hint="eastAsia"/>
          <w:sz w:val="24"/>
          <w:szCs w:val="24"/>
          <w:lang w:val="en-US" w:eastAsia="zh-CN"/>
        </w:rPr>
        <w:t>2.3.7 增加审核员</w:t>
      </w:r>
      <w:bookmarkEnd w:id="5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在图2-15所示页面中，点击右下角增加学生按钮可以添加一个新的审核员用户，完善指定信息并提交后即可成功增加审核员。新增审核员默认密码为123456。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16250" cy="18224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bookmarkStart w:id="57" w:name="_Toc9283_WPSOffice_Level3"/>
      <w:r>
        <w:rPr>
          <w:rFonts w:hint="eastAsia"/>
          <w:lang w:val="en-US" w:eastAsia="zh-CN"/>
        </w:rPr>
        <w:t>图2-17</w:t>
      </w:r>
      <w:bookmarkEnd w:id="57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58" w:name="_Toc7871_WPSOffice_Level2"/>
      <w:r>
        <w:rPr>
          <w:rFonts w:hint="eastAsia"/>
          <w:sz w:val="28"/>
          <w:szCs w:val="28"/>
          <w:lang w:val="en-US" w:eastAsia="zh-CN"/>
        </w:rPr>
        <w:t>审核员页面操作说明</w:t>
      </w:r>
      <w:bookmarkEnd w:id="5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审核员主页面如下：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00040" cy="1369060"/>
            <wp:effectExtent l="0" t="0" r="1016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rcRect b="172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59" w:name="_Toc27156_WPSOffice_Level3"/>
      <w:r>
        <w:rPr>
          <w:rFonts w:hint="eastAsia"/>
          <w:lang w:val="en-US" w:eastAsia="zh-CN"/>
        </w:rPr>
        <w:t>图2-18</w:t>
      </w:r>
      <w:bookmarkEnd w:id="5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标题栏左边为教室预订系统标题和审核员学号，右边为修改密码和退出登录按钮。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标题栏下方主页面展示所有待审批的预订申请的主要内容。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60" w:name="_Toc37_WPSOffice_Level3"/>
      <w:r>
        <w:rPr>
          <w:rFonts w:hint="eastAsia"/>
          <w:sz w:val="24"/>
          <w:szCs w:val="24"/>
          <w:lang w:val="en-US" w:eastAsia="zh-CN"/>
        </w:rPr>
        <w:t>审批预订系统</w:t>
      </w:r>
      <w:bookmarkEnd w:id="60"/>
    </w:p>
    <w:p>
      <w:pPr>
        <w:numPr>
          <w:ilvl w:val="0"/>
          <w:numId w:val="0"/>
        </w:numPr>
        <w:ind w:firstLine="420" w:firstLineChars="200"/>
        <w:jc w:val="left"/>
      </w:pPr>
      <w:r>
        <w:rPr>
          <w:rFonts w:hint="eastAsia"/>
          <w:lang w:val="en-US" w:eastAsia="zh-CN"/>
        </w:rPr>
        <w:t>点击图2-18所示页面中间展示的信息每栏最后的详情按钮，可以查看预订详情。</w:t>
      </w:r>
      <w:r>
        <w:drawing>
          <wp:inline distT="0" distB="0" distL="114300" distR="114300">
            <wp:extent cx="5400040" cy="22885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rcRect t="3605" b="360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bookmarkStart w:id="61" w:name="_Toc8662_WPSOffice_Level3"/>
      <w:r>
        <w:rPr>
          <w:rFonts w:hint="eastAsia"/>
          <w:lang w:val="en-US" w:eastAsia="zh-CN"/>
        </w:rPr>
        <w:t>图2-19</w:t>
      </w:r>
      <w:bookmarkEnd w:id="6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可以直接点击通过审批或者拒绝审批来进行所需的审批操作。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024"/>
    <w:multiLevelType w:val="multilevel"/>
    <w:tmpl w:val="203A70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29"/>
    <w:rsid w:val="00C94929"/>
    <w:rsid w:val="11652CD8"/>
    <w:rsid w:val="255D44C2"/>
    <w:rsid w:val="654B1928"/>
    <w:rsid w:val="6D535020"/>
    <w:rsid w:val="6D75417A"/>
    <w:rsid w:val="7563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glossaryDocument" Target="glossary/document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jinc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9b5f1ea-faee-4789-bdfc-d3856f5e86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b5f1ea-faee-4789-bdfc-d3856f5e86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928ddb-7517-4fd6-a12c-38877602f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928ddb-7517-4fd6-a12c-38877602f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7f5355-faf2-4d56-b698-9afb644b3a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f5355-faf2-4d56-b698-9afb644b3a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f90932-0301-4f95-b28c-40a1ad25a5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f90932-0301-4f95-b28c-40a1ad25a5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e33a0d-8338-4622-bf76-73e0c94f23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e33a0d-8338-4622-bf76-73e0c94f23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946f88-624f-4ec2-8b2a-1605a1585c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946f88-624f-4ec2-8b2a-1605a1585c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bc26fc-21fc-4ea7-a0ca-55e58eb6eb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bc26fc-21fc-4ea7-a0ca-55e58eb6eb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d65724-ce7f-4df6-be69-c2c8fe972b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d65724-ce7f-4df6-be69-c2c8fe972b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f0c3db-10df-4f0c-aa0e-91a018d52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f0c3db-10df-4f0c-aa0e-91a018d528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198a9f-0130-47bd-9907-a5473a6eab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198a9f-0130-47bd-9907-a5473a6eab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04fa46-fcba-4088-8ee9-153dcf4d13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04fa46-fcba-4088-8ee9-153dcf4d13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f9b51a-810e-496a-bdc4-92ac27979d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f9b51a-810e-496a-bdc4-92ac27979d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fe9a0d-422b-414d-b6b2-3b9022b67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fe9a0d-422b-414d-b6b2-3b9022b67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e39bc9-0309-4021-b317-a5d44ecca8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e39bc9-0309-4021-b317-a5d44ecca8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48441b-9f8f-4a7e-ba10-fd684ab332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48441b-9f8f-4a7e-ba10-fd684ab332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b70ead-d97e-4a11-b743-13031df1e7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b70ead-d97e-4a11-b743-13031df1e7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e301fc-8188-470f-b1d6-feb1c56473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301fc-8188-470f-b1d6-feb1c56473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cf72c7-3692-4093-b993-64dd2cc274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cf72c7-3692-4093-b993-64dd2cc274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39221d-233a-4f61-9d96-5859854091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39221d-233a-4f61-9d96-5859854091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9c0b1c-3cb4-4269-a8e6-c350db7b5e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9c0b1c-3cb4-4269-a8e6-c350db7b5e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a9af24-8f69-4220-a84b-e4edfbefb2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a9af24-8f69-4220-a84b-e4edfbefb2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3905e6-5b88-4467-a3c7-da216c02c6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3905e6-5b88-4467-a3c7-da216c02c6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3192fa-6423-418f-a2ec-4f0437cf2b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3192fa-6423-418f-a2ec-4f0437cf2b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2018-06-10T14:40:00Z</dcterms:created>
  <dc:creator>羽翼栗子球</dc:creator>
  <cp:lastModifiedBy>羽翼栗子球</cp:lastModifiedBy>
  <dcterms:modified xsi:type="dcterms:W3CDTF">2018-06-26T07:31:31Z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